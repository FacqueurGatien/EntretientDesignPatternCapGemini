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596F" w14:textId="77777777" w:rsidR="007B2B97" w:rsidRDefault="007B2A1F">
      <w:r>
        <w:t xml:space="preserve">Pour le choix des design pattern je pense qu’un </w:t>
      </w:r>
      <w:r w:rsidR="006B0BFF">
        <w:t>médiateur</w:t>
      </w:r>
      <w:r>
        <w:t xml:space="preserve"> pour coordonner </w:t>
      </w:r>
      <w:r w:rsidR="006B0BFF">
        <w:t>les actions</w:t>
      </w:r>
      <w:r>
        <w:t xml:space="preserve"> en fonction du lieu (proche de la mère ou non) est utile.</w:t>
      </w:r>
    </w:p>
    <w:p w14:paraId="2318DAEC" w14:textId="77777777" w:rsidR="007B2B97" w:rsidRDefault="007B2B97">
      <w:r>
        <w:t xml:space="preserve">D’autan plus que les véhicules et lieu n’ont pas d’intérêt </w:t>
      </w:r>
      <w:proofErr w:type="spellStart"/>
      <w:r>
        <w:t>a</w:t>
      </w:r>
      <w:proofErr w:type="spellEnd"/>
      <w:r>
        <w:t xml:space="preserve"> se connaitre.</w:t>
      </w:r>
    </w:p>
    <w:p w14:paraId="77BD6253" w14:textId="7A79860F" w:rsidR="006B0BFF" w:rsidRDefault="007B2A1F">
      <w:r>
        <w:br/>
        <w:t xml:space="preserve">Pour </w:t>
      </w:r>
      <w:r w:rsidR="006B0BFF">
        <w:t>les actions</w:t>
      </w:r>
      <w:r>
        <w:t xml:space="preserve"> </w:t>
      </w:r>
      <w:r w:rsidR="006B0BFF">
        <w:t>à</w:t>
      </w:r>
      <w:r>
        <w:t xml:space="preserve"> effectuer en fonction du camion ou du </w:t>
      </w:r>
      <w:r w:rsidR="006B0BFF">
        <w:t>bombardier</w:t>
      </w:r>
      <w:r>
        <w:t xml:space="preserve"> un visiteur serait intéressant.</w:t>
      </w:r>
    </w:p>
    <w:p w14:paraId="6DA3E121" w14:textId="6FF39179" w:rsidR="00B21E93" w:rsidRDefault="007B2A1F">
      <w:r>
        <w:br/>
        <w:t xml:space="preserve">Enfin </w:t>
      </w:r>
      <w:r w:rsidR="002A1E7B">
        <w:t xml:space="preserve">pour les étapes on </w:t>
      </w:r>
      <w:r w:rsidR="006B0BFF">
        <w:t>pourrait</w:t>
      </w:r>
      <w:r w:rsidR="002A1E7B">
        <w:t xml:space="preserve"> faire un enchainement dans la même fonction mais ajouter </w:t>
      </w:r>
      <w:r w:rsidR="006B0BFF">
        <w:t>les étapes</w:t>
      </w:r>
      <w:r w:rsidR="002A1E7B">
        <w:t xml:space="preserve"> avec un </w:t>
      </w:r>
      <w:r w:rsidR="006B0BFF">
        <w:t>décorateur</w:t>
      </w:r>
      <w:r w:rsidR="00BA1DCF">
        <w:t>.</w:t>
      </w:r>
      <w:r w:rsidR="002A1E7B">
        <w:t xml:space="preserve"> </w:t>
      </w:r>
      <w:r w:rsidR="00BA1DCF">
        <w:br/>
        <w:t xml:space="preserve">Cela </w:t>
      </w:r>
      <w:r w:rsidR="002A1E7B">
        <w:t>permettra de pouvoir en ajouter par la suite</w:t>
      </w:r>
      <w:r w:rsidR="00BA1DCF">
        <w:t xml:space="preserve"> d’autre étapes sans modifier le code déjà existant.</w:t>
      </w:r>
      <w:r w:rsidR="002A1E7B">
        <w:t>.</w:t>
      </w:r>
    </w:p>
    <w:p w14:paraId="0A0C0D8C" w14:textId="77777777" w:rsidR="00B21E93" w:rsidRDefault="00B21E93"/>
    <w:p w14:paraId="4D7453FC" w14:textId="626253BF" w:rsidR="00B21E93" w:rsidRDefault="00B21E93">
      <w:r>
        <w:t xml:space="preserve">Quand tout </w:t>
      </w:r>
      <w:r>
        <w:t>ça</w:t>
      </w:r>
      <w:r>
        <w:t xml:space="preserve"> sera intégré, on pourra </w:t>
      </w:r>
      <w:r w:rsidR="00C631C1">
        <w:t>penser</w:t>
      </w:r>
      <w:r>
        <w:t xml:space="preserve"> </w:t>
      </w:r>
      <w:r>
        <w:t>à</w:t>
      </w:r>
      <w:r>
        <w:t xml:space="preserve"> lancer les action des camions en asynchrone</w:t>
      </w:r>
    </w:p>
    <w:p w14:paraId="1F1DF37E" w14:textId="77777777" w:rsidR="00B21E93" w:rsidRDefault="00B21E93"/>
    <w:p w14:paraId="038D8890" w14:textId="2DBA4CA0" w:rsidR="00B21E93" w:rsidRDefault="00B21E93">
      <w:r>
        <w:t xml:space="preserve">Et une fois que le model est fonctionnelle on pourra créer un visiteur concret destiné a une application graphique de type </w:t>
      </w:r>
      <w:proofErr w:type="spellStart"/>
      <w:r w:rsidR="00C631C1">
        <w:t>W</w:t>
      </w:r>
      <w:r>
        <w:t>in</w:t>
      </w:r>
      <w:r w:rsidR="00C631C1">
        <w:t>F</w:t>
      </w:r>
      <w:r>
        <w:t>orm</w:t>
      </w:r>
      <w:proofErr w:type="spellEnd"/>
      <w:r>
        <w:t>.</w:t>
      </w:r>
    </w:p>
    <w:p w14:paraId="16E27C90" w14:textId="7B8DA205" w:rsidR="0096725D" w:rsidRDefault="006B0BFF">
      <w:r>
        <w:br/>
      </w:r>
    </w:p>
    <w:p w14:paraId="3D7CEA15" w14:textId="2A435A18" w:rsidR="0096725D" w:rsidRDefault="0096725D">
      <w:r>
        <w:t>Gestion du temps :</w:t>
      </w:r>
    </w:p>
    <w:p w14:paraId="43A0B61D" w14:textId="21100AB2" w:rsidR="003763C2" w:rsidRDefault="003763C2">
      <w:r>
        <w:t xml:space="preserve">Commentaire : </w:t>
      </w:r>
      <w:r w:rsidR="006B4A43">
        <w:t>Minimaliste ;</w:t>
      </w:r>
    </w:p>
    <w:p w14:paraId="569B7C66" w14:textId="13C4EE9F" w:rsidR="00B21E93" w:rsidRDefault="00B21E93">
      <w:r>
        <w:t>Diagramme :</w:t>
      </w:r>
      <w:r>
        <w:t xml:space="preserve"> Effectué ;</w:t>
      </w:r>
    </w:p>
    <w:p w14:paraId="6C98336F" w14:textId="52F33094" w:rsidR="0096725D" w:rsidRDefault="00B21E93">
      <w:r>
        <w:t>Médiateur</w:t>
      </w:r>
      <w:r w:rsidR="0096725D">
        <w:t xml:space="preserve"> : </w:t>
      </w:r>
      <w:r>
        <w:t>intégré</w:t>
      </w:r>
    </w:p>
    <w:p w14:paraId="4467182F" w14:textId="58E796B1" w:rsidR="0096725D" w:rsidRDefault="0096725D">
      <w:r>
        <w:t xml:space="preserve">Visiteur : </w:t>
      </w:r>
      <w:r w:rsidR="00B21E93">
        <w:t>Intégré</w:t>
      </w:r>
    </w:p>
    <w:p w14:paraId="51B719EA" w14:textId="6236D84D" w:rsidR="0096725D" w:rsidRDefault="00B21E93">
      <w:r>
        <w:t>Décorateur</w:t>
      </w:r>
      <w:r w:rsidR="0096725D">
        <w:t xml:space="preserve"> :Non </w:t>
      </w:r>
      <w:r>
        <w:t>intégré</w:t>
      </w:r>
      <w:r w:rsidR="0096725D">
        <w:t xml:space="preserve"> (besoin de temps </w:t>
      </w:r>
      <w:r>
        <w:t>supplémentaire</w:t>
      </w:r>
      <w:r w:rsidR="0096725D">
        <w:t>)</w:t>
      </w:r>
    </w:p>
    <w:p w14:paraId="4C8467A3" w14:textId="309C570A" w:rsidR="0096725D" w:rsidRDefault="0096725D">
      <w:r>
        <w:t>Application console :</w:t>
      </w:r>
      <w:r w:rsidR="00B21E93">
        <w:t>Intégré</w:t>
      </w:r>
    </w:p>
    <w:p w14:paraId="50B78671" w14:textId="6557B5B1" w:rsidR="0096725D" w:rsidRDefault="0096725D">
      <w:r>
        <w:t xml:space="preserve">Application </w:t>
      </w:r>
      <w:proofErr w:type="spellStart"/>
      <w:r>
        <w:t>Winform</w:t>
      </w:r>
      <w:proofErr w:type="spellEnd"/>
      <w:r>
        <w:t xml:space="preserve"> : Non </w:t>
      </w:r>
      <w:r w:rsidR="00B21E93">
        <w:t>intégré</w:t>
      </w:r>
      <w:r>
        <w:t xml:space="preserve"> (besoin de temps </w:t>
      </w:r>
      <w:r w:rsidR="00B21E93">
        <w:t>supplémentaire</w:t>
      </w:r>
      <w:r>
        <w:t>)</w:t>
      </w:r>
    </w:p>
    <w:p w14:paraId="5B4CB232" w14:textId="6D254D82" w:rsidR="0096725D" w:rsidRDefault="0096725D">
      <w:r>
        <w:t xml:space="preserve">Asynchrone : Non </w:t>
      </w:r>
      <w:r w:rsidR="00B21E93">
        <w:t>intégré</w:t>
      </w:r>
      <w:r>
        <w:t xml:space="preserve"> (besoin de temps </w:t>
      </w:r>
      <w:r w:rsidR="00B21E93">
        <w:t>supplémentaire</w:t>
      </w:r>
      <w:r>
        <w:t>)</w:t>
      </w:r>
    </w:p>
    <w:p w14:paraId="18C682D7" w14:textId="790B8D4A" w:rsidR="004E7C8E" w:rsidRDefault="006B0BFF">
      <w:r>
        <w:br/>
      </w:r>
    </w:p>
    <w:p w14:paraId="4B383F73" w14:textId="77777777" w:rsidR="004E7C8E" w:rsidRDefault="004E7C8E">
      <w:r>
        <w:br w:type="page"/>
      </w:r>
    </w:p>
    <w:p w14:paraId="251D8888" w14:textId="056C0D04" w:rsidR="006B0BFF" w:rsidRDefault="004E7C8E">
      <w:r w:rsidRPr="004E7C8E">
        <w:rPr>
          <w:noProof/>
        </w:rPr>
        <w:lastRenderedPageBreak/>
        <w:drawing>
          <wp:inline distT="0" distB="0" distL="0" distR="0" wp14:anchorId="131816F3" wp14:editId="1909365B">
            <wp:extent cx="8892540" cy="4906645"/>
            <wp:effectExtent l="0" t="0" r="0" b="0"/>
            <wp:docPr id="1444868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BFF" w:rsidSect="004E7C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6A6AF" w14:textId="77777777" w:rsidR="00D55EE4" w:rsidRDefault="00D55EE4">
      <w:r>
        <w:separator/>
      </w:r>
    </w:p>
  </w:endnote>
  <w:endnote w:type="continuationSeparator" w:id="0">
    <w:p w14:paraId="63C97187" w14:textId="77777777" w:rsidR="00D55EE4" w:rsidRDefault="00D55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3B9F8" w14:textId="77777777" w:rsidR="00C327F3" w:rsidRDefault="00C327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88A7" w14:textId="77777777" w:rsidR="00C327F3" w:rsidRDefault="00C327F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DAC4C" w14:textId="77777777" w:rsidR="00C327F3" w:rsidRDefault="00C327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1F26F" w14:textId="77777777" w:rsidR="00D55EE4" w:rsidRDefault="00D55EE4">
      <w:r>
        <w:separator/>
      </w:r>
    </w:p>
  </w:footnote>
  <w:footnote w:type="continuationSeparator" w:id="0">
    <w:p w14:paraId="6F4F0057" w14:textId="77777777" w:rsidR="00D55EE4" w:rsidRDefault="00D55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84646" w14:textId="77777777" w:rsidR="00C327F3" w:rsidRDefault="00C327F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F3C52" w14:textId="77777777" w:rsidR="00C327F3" w:rsidRDefault="00C327F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F868" w14:textId="77777777" w:rsidR="00C327F3" w:rsidRDefault="00C327F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56"/>
    <w:rsid w:val="00030A56"/>
    <w:rsid w:val="000926CA"/>
    <w:rsid w:val="002A1E7B"/>
    <w:rsid w:val="003763C2"/>
    <w:rsid w:val="00387C9E"/>
    <w:rsid w:val="004E7C8E"/>
    <w:rsid w:val="006B0BFF"/>
    <w:rsid w:val="006B4A43"/>
    <w:rsid w:val="007B2A1F"/>
    <w:rsid w:val="007B2B97"/>
    <w:rsid w:val="0096725D"/>
    <w:rsid w:val="00B21E93"/>
    <w:rsid w:val="00BA1DCF"/>
    <w:rsid w:val="00C327F3"/>
    <w:rsid w:val="00C631C1"/>
    <w:rsid w:val="00D5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9EA4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387C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87C9E"/>
    <w:rPr>
      <w:sz w:val="24"/>
      <w:szCs w:val="24"/>
    </w:rPr>
  </w:style>
  <w:style w:type="paragraph" w:styleId="Pieddepage">
    <w:name w:val="footer"/>
    <w:basedOn w:val="Normal"/>
    <w:link w:val="PieddepageCar"/>
    <w:rsid w:val="00387C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87C9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Office%20Word%202003%20Look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2023-08-04T06:53:00Z</dcterms:created>
  <dcterms:modified xsi:type="dcterms:W3CDTF">2023-08-04T09:55:00Z</dcterms:modified>
</cp:coreProperties>
</file>